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:"/>
        <w:tag w:val="Title:"/>
        <w:id w:val="-574357878"/>
        <w:placeholder>
          <w:docPart w:val="672CB0D143A54AE18CA0A6D9FCDE5C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2C47F68" w14:textId="5EC1E6B2" w:rsidR="00A769E6" w:rsidRDefault="004C06C6">
          <w:pPr>
            <w:pStyle w:val="Title"/>
          </w:pPr>
          <w:r w:rsidRPr="004C06C6">
            <w:t>lovepreet singh(000848567)</w:t>
          </w:r>
        </w:p>
      </w:sdtContent>
    </w:sdt>
    <w:p w14:paraId="569F16DD" w14:textId="66AC8375" w:rsidR="00A769E6" w:rsidRDefault="00D26660">
      <w:pPr>
        <w:pStyle w:val="Heading1"/>
      </w:pPr>
      <w:r>
        <w:t>Test to pass</w:t>
      </w:r>
    </w:p>
    <w:p w14:paraId="303D0E41" w14:textId="39297B33" w:rsidR="00A769E6" w:rsidRDefault="00D26660">
      <w:pPr>
        <w:pStyle w:val="Heading2"/>
        <w:numPr>
          <w:ilvl w:val="0"/>
          <w:numId w:val="10"/>
        </w:numPr>
      </w:pPr>
      <w:r>
        <w:t>Test Case:100^2</w:t>
      </w:r>
    </w:p>
    <w:p w14:paraId="4A7C803E" w14:textId="3392AECC" w:rsidR="00D26660" w:rsidRDefault="00D26660" w:rsidP="00D26660">
      <w:pPr>
        <w:pStyle w:val="Heading2"/>
        <w:numPr>
          <w:ilvl w:val="0"/>
          <w:numId w:val="0"/>
        </w:numPr>
        <w:ind w:left="720"/>
      </w:pPr>
      <w:r>
        <w:t>Number:5</w:t>
      </w:r>
    </w:p>
    <w:p w14:paraId="2DD89CCB" w14:textId="157649DA" w:rsidR="00A769E6" w:rsidRDefault="00D26660" w:rsidP="00D26660">
      <w:pPr>
        <w:pStyle w:val="Heading3"/>
        <w:numPr>
          <w:ilvl w:val="0"/>
          <w:numId w:val="0"/>
        </w:numPr>
        <w:ind w:left="1080" w:hanging="360"/>
      </w:pPr>
      <w:r>
        <w:t>Description: the exponential operator is not working as it should be. The number before ^ should be raised go the power of the second number but its opposite In this case ,</w:t>
      </w:r>
    </w:p>
    <w:p w14:paraId="75FBFDAB" w14:textId="2CEAD959" w:rsidR="00D26660" w:rsidRDefault="00D26660" w:rsidP="00D26660">
      <w:pPr>
        <w:pStyle w:val="Heading3"/>
        <w:numPr>
          <w:ilvl w:val="0"/>
          <w:numId w:val="0"/>
        </w:numPr>
        <w:ind w:left="1080" w:hanging="360"/>
      </w:pPr>
      <w:r>
        <w:t>I have done test number 6 to support my reasoning where the result came as 5^2 when whereas we entered 2^5</w:t>
      </w:r>
    </w:p>
    <w:p w14:paraId="25A9A011" w14:textId="77777777" w:rsidR="00D26660" w:rsidRDefault="00D26660" w:rsidP="00D26660">
      <w:pPr>
        <w:pStyle w:val="Heading3"/>
        <w:numPr>
          <w:ilvl w:val="0"/>
          <w:numId w:val="0"/>
        </w:numPr>
        <w:ind w:left="1080" w:hanging="360"/>
      </w:pPr>
    </w:p>
    <w:p w14:paraId="312B5DFF" w14:textId="1C4DD778" w:rsidR="00D26660" w:rsidRDefault="00D26660" w:rsidP="00D26660">
      <w:pPr>
        <w:pStyle w:val="Heading2"/>
        <w:numPr>
          <w:ilvl w:val="0"/>
          <w:numId w:val="10"/>
        </w:numPr>
        <w:tabs>
          <w:tab w:val="num" w:pos="720"/>
        </w:tabs>
      </w:pPr>
      <w:r>
        <w:t>Test case:</w:t>
      </w:r>
      <w:r w:rsidR="00D714D0">
        <w:t xml:space="preserve"> 100%5</w:t>
      </w:r>
    </w:p>
    <w:p w14:paraId="34EF16E9" w14:textId="26C1C261" w:rsidR="00D2666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</w:t>
      </w:r>
      <w:r w:rsidR="00D26660">
        <w:t>umber</w:t>
      </w:r>
      <w:r>
        <w:t>:7</w:t>
      </w:r>
    </w:p>
    <w:p w14:paraId="44EB7881" w14:textId="7AF6AE17" w:rsidR="00A769E6" w:rsidRDefault="00D26660" w:rsidP="009F1B5F">
      <w:pPr>
        <w:pStyle w:val="Heading3"/>
        <w:numPr>
          <w:ilvl w:val="0"/>
          <w:numId w:val="0"/>
        </w:numPr>
        <w:ind w:left="1080" w:hanging="360"/>
      </w:pPr>
      <w:r>
        <w:t>Description</w:t>
      </w:r>
      <w:r w:rsidR="00D714D0">
        <w:t>: the % operator is not even considered as an operator by the program, it throws undefined % bug</w:t>
      </w:r>
    </w:p>
    <w:p w14:paraId="053E645D" w14:textId="77777777" w:rsidR="00D26660" w:rsidRDefault="00D26660" w:rsidP="00D26660">
      <w:pPr>
        <w:pStyle w:val="Heading3"/>
        <w:numPr>
          <w:ilvl w:val="0"/>
          <w:numId w:val="0"/>
        </w:numPr>
      </w:pPr>
    </w:p>
    <w:p w14:paraId="36C6786A" w14:textId="77777777" w:rsidR="00D26660" w:rsidRDefault="00D26660" w:rsidP="00D26660">
      <w:pPr>
        <w:pStyle w:val="Heading3"/>
        <w:numPr>
          <w:ilvl w:val="0"/>
          <w:numId w:val="0"/>
        </w:numPr>
        <w:ind w:left="1080" w:hanging="360"/>
      </w:pPr>
    </w:p>
    <w:p w14:paraId="47AB19D7" w14:textId="0E066987" w:rsidR="00D26660" w:rsidRDefault="00D26660" w:rsidP="00D26660">
      <w:pPr>
        <w:pStyle w:val="Heading2"/>
        <w:numPr>
          <w:ilvl w:val="0"/>
          <w:numId w:val="10"/>
        </w:numPr>
        <w:tabs>
          <w:tab w:val="num" w:pos="720"/>
        </w:tabs>
      </w:pPr>
      <w:r>
        <w:t>Test case:</w:t>
      </w:r>
      <w:r w:rsidR="00D714D0">
        <w:t xml:space="preserve"> max(12,2)</w:t>
      </w:r>
    </w:p>
    <w:p w14:paraId="0A0B3988" w14:textId="0ADAE276" w:rsidR="00D2666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</w:t>
      </w:r>
      <w:r w:rsidR="00D26660">
        <w:t>umber</w:t>
      </w:r>
      <w:r>
        <w:t>:17</w:t>
      </w:r>
    </w:p>
    <w:p w14:paraId="47F50547" w14:textId="77777777" w:rsidR="00D714D0" w:rsidRDefault="00D26660" w:rsidP="009F1B5F">
      <w:pPr>
        <w:pStyle w:val="Heading3"/>
        <w:numPr>
          <w:ilvl w:val="0"/>
          <w:numId w:val="0"/>
        </w:numPr>
        <w:ind w:left="1080" w:hanging="360"/>
      </w:pPr>
      <w:r>
        <w:t>Description</w:t>
      </w:r>
      <w:r w:rsidR="00D714D0">
        <w:t xml:space="preserve">: max function is supposed to give the maxmun number out of the three but it actually is giving the smallest. </w:t>
      </w:r>
    </w:p>
    <w:p w14:paraId="4A059973" w14:textId="6C16F655" w:rsidR="00A769E6" w:rsidRDefault="00D714D0" w:rsidP="00D714D0">
      <w:pPr>
        <w:pStyle w:val="Heading3"/>
        <w:numPr>
          <w:ilvl w:val="0"/>
          <w:numId w:val="0"/>
        </w:numPr>
        <w:ind w:left="1080" w:firstLine="720"/>
      </w:pPr>
      <w:r>
        <w:t>To check for more clarity I did test number 18(</w:t>
      </w:r>
      <w:r w:rsidRPr="00D714D0">
        <w:t>max(1.5,1,1.7)</w:t>
      </w:r>
      <w:r>
        <w:t>) which confirmed that its giving the smallest number not the last number.</w:t>
      </w:r>
    </w:p>
    <w:p w14:paraId="3F395EF0" w14:textId="77777777" w:rsidR="00D26660" w:rsidRDefault="00D26660" w:rsidP="00D26660">
      <w:pPr>
        <w:pStyle w:val="Heading3"/>
        <w:numPr>
          <w:ilvl w:val="0"/>
          <w:numId w:val="0"/>
        </w:numPr>
        <w:ind w:left="1080" w:hanging="360"/>
      </w:pPr>
    </w:p>
    <w:p w14:paraId="16FBF934" w14:textId="1D094437" w:rsidR="00D26660" w:rsidRDefault="00D26660" w:rsidP="00D26660">
      <w:pPr>
        <w:pStyle w:val="Heading2"/>
        <w:numPr>
          <w:ilvl w:val="0"/>
          <w:numId w:val="10"/>
        </w:numPr>
        <w:tabs>
          <w:tab w:val="num" w:pos="720"/>
        </w:tabs>
      </w:pPr>
      <w:r>
        <w:t>Test case:</w:t>
      </w:r>
      <w:r w:rsidR="00D714D0" w:rsidRPr="00D714D0">
        <w:t xml:space="preserve"> </w:t>
      </w:r>
      <w:r w:rsidR="00D714D0" w:rsidRPr="00D714D0">
        <w:t>min(12,2)</w:t>
      </w:r>
    </w:p>
    <w:p w14:paraId="6DD4D859" w14:textId="69BCA703" w:rsidR="00D714D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Number:1</w:t>
      </w:r>
      <w:r>
        <w:t>9</w:t>
      </w:r>
    </w:p>
    <w:p w14:paraId="356C2B17" w14:textId="62946E74" w:rsidR="00D714D0" w:rsidRDefault="00D714D0" w:rsidP="00D714D0">
      <w:pPr>
        <w:pStyle w:val="Heading3"/>
        <w:numPr>
          <w:ilvl w:val="0"/>
          <w:numId w:val="0"/>
        </w:numPr>
        <w:ind w:left="1080" w:hanging="360"/>
      </w:pPr>
      <w:r>
        <w:t xml:space="preserve">Description: </w:t>
      </w:r>
      <w:r>
        <w:t>min function is not giving the minimum value instead it’s returning the maximum value</w:t>
      </w:r>
    </w:p>
    <w:p w14:paraId="5B93F577" w14:textId="77777777" w:rsidR="00D26660" w:rsidRDefault="00D26660" w:rsidP="00D26660">
      <w:pPr>
        <w:pStyle w:val="Heading3"/>
        <w:numPr>
          <w:ilvl w:val="0"/>
          <w:numId w:val="0"/>
        </w:numPr>
        <w:ind w:left="1080"/>
      </w:pPr>
    </w:p>
    <w:p w14:paraId="78690D5E" w14:textId="77777777" w:rsidR="00D714D0" w:rsidRDefault="00D714D0" w:rsidP="00D714D0">
      <w:pPr>
        <w:pStyle w:val="Heading2"/>
        <w:numPr>
          <w:ilvl w:val="0"/>
          <w:numId w:val="0"/>
        </w:numPr>
        <w:ind w:left="720" w:hanging="360"/>
      </w:pPr>
    </w:p>
    <w:p w14:paraId="5ACB7D4D" w14:textId="25FC4DDC" w:rsidR="00D714D0" w:rsidRDefault="00D714D0" w:rsidP="00D714D0">
      <w:pPr>
        <w:pStyle w:val="Heading2"/>
        <w:numPr>
          <w:ilvl w:val="0"/>
          <w:numId w:val="10"/>
        </w:numPr>
        <w:tabs>
          <w:tab w:val="num" w:pos="720"/>
        </w:tabs>
      </w:pPr>
      <w:r>
        <w:lastRenderedPageBreak/>
        <w:t>Test case:</w:t>
      </w:r>
      <w:r w:rsidRPr="00D714D0">
        <w:t xml:space="preserve"> avg(12,20)</w:t>
      </w:r>
    </w:p>
    <w:p w14:paraId="4B92E58A" w14:textId="03E9F5C7" w:rsidR="00D714D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Number:</w:t>
      </w:r>
      <w:r w:rsidR="00B53DD5">
        <w:t>20</w:t>
      </w:r>
    </w:p>
    <w:p w14:paraId="5D7CAE8E" w14:textId="54558378" w:rsidR="00D714D0" w:rsidRDefault="00D714D0" w:rsidP="00D714D0">
      <w:pPr>
        <w:pStyle w:val="Heading3"/>
        <w:numPr>
          <w:ilvl w:val="0"/>
          <w:numId w:val="0"/>
        </w:numPr>
        <w:ind w:left="1080" w:hanging="360"/>
      </w:pPr>
      <w:r>
        <w:t xml:space="preserve">Description: </w:t>
      </w:r>
      <w:r>
        <w:t>avg function is throwing out the sum of the numbers rather than average</w:t>
      </w:r>
    </w:p>
    <w:p w14:paraId="6FA175DF" w14:textId="77777777" w:rsidR="009F1B5F" w:rsidRDefault="009F1B5F" w:rsidP="00D714D0">
      <w:pPr>
        <w:pStyle w:val="Heading3"/>
        <w:numPr>
          <w:ilvl w:val="0"/>
          <w:numId w:val="0"/>
        </w:numPr>
        <w:ind w:left="1080" w:hanging="360"/>
      </w:pPr>
    </w:p>
    <w:p w14:paraId="42B45F30" w14:textId="3B8C0DB8" w:rsidR="00D714D0" w:rsidRDefault="00D714D0" w:rsidP="00D714D0">
      <w:pPr>
        <w:pStyle w:val="Heading2"/>
        <w:numPr>
          <w:ilvl w:val="0"/>
          <w:numId w:val="10"/>
        </w:numPr>
        <w:tabs>
          <w:tab w:val="num" w:pos="720"/>
        </w:tabs>
      </w:pPr>
      <w:r>
        <w:t>Test case:</w:t>
      </w:r>
      <w:r w:rsidR="00B53DD5">
        <w:t xml:space="preserve"> sum(23,2)</w:t>
      </w:r>
    </w:p>
    <w:p w14:paraId="1CB489A2" w14:textId="36803595" w:rsidR="00D714D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Number:</w:t>
      </w:r>
      <w:r>
        <w:t>2</w:t>
      </w:r>
      <w:r w:rsidR="00B53DD5">
        <w:t>1</w:t>
      </w:r>
    </w:p>
    <w:p w14:paraId="5510D37B" w14:textId="26FEF4A1" w:rsidR="00D714D0" w:rsidRDefault="00D714D0" w:rsidP="00D714D0">
      <w:pPr>
        <w:pStyle w:val="Heading3"/>
        <w:numPr>
          <w:ilvl w:val="0"/>
          <w:numId w:val="0"/>
        </w:numPr>
        <w:ind w:left="1080" w:hanging="360"/>
      </w:pPr>
      <w:r>
        <w:t xml:space="preserve">Description: </w:t>
      </w:r>
      <w:r w:rsidR="00B53DD5">
        <w:t>sum</w:t>
      </w:r>
      <w:r>
        <w:t xml:space="preserve"> function is not giving the </w:t>
      </w:r>
      <w:r w:rsidR="00B53DD5">
        <w:t>summation</w:t>
      </w:r>
      <w:r>
        <w:t xml:space="preserve"> value instead it’s returning the </w:t>
      </w:r>
      <w:r w:rsidR="00B53DD5">
        <w:t>first number in the separation</w:t>
      </w:r>
      <w:r>
        <w:t xml:space="preserve"> value</w:t>
      </w:r>
      <w:r w:rsidR="00B53DD5">
        <w:t xml:space="preserve"> I used test case 22 to verify if it’s the highest number or first number that it sum is returning.</w:t>
      </w:r>
    </w:p>
    <w:p w14:paraId="1DFB7F76" w14:textId="77777777" w:rsidR="009F1B5F" w:rsidRDefault="009F1B5F" w:rsidP="00D714D0">
      <w:pPr>
        <w:pStyle w:val="Heading3"/>
        <w:numPr>
          <w:ilvl w:val="0"/>
          <w:numId w:val="0"/>
        </w:numPr>
        <w:ind w:left="1080" w:hanging="360"/>
      </w:pPr>
    </w:p>
    <w:p w14:paraId="37FC2AFA" w14:textId="743CD744" w:rsidR="00D714D0" w:rsidRDefault="00B53DD5" w:rsidP="00D714D0">
      <w:pPr>
        <w:pStyle w:val="Heading2"/>
        <w:numPr>
          <w:ilvl w:val="0"/>
          <w:numId w:val="10"/>
        </w:numPr>
        <w:tabs>
          <w:tab w:val="num" w:pos="720"/>
        </w:tabs>
      </w:pPr>
      <w:r>
        <w:t>Test case: round(.50)</w:t>
      </w:r>
    </w:p>
    <w:p w14:paraId="6009889E" w14:textId="4BF269D9" w:rsidR="00D714D0" w:rsidRDefault="00D714D0" w:rsidP="009F1B5F">
      <w:pPr>
        <w:pStyle w:val="Heading3"/>
        <w:numPr>
          <w:ilvl w:val="0"/>
          <w:numId w:val="0"/>
        </w:numPr>
        <w:ind w:left="1080" w:hanging="360"/>
      </w:pPr>
      <w:r>
        <w:t>Number:</w:t>
      </w:r>
      <w:r w:rsidR="00B53DD5">
        <w:t>28</w:t>
      </w:r>
    </w:p>
    <w:p w14:paraId="5AB9DA77" w14:textId="77777777" w:rsidR="009F1B5F" w:rsidRDefault="00D714D0" w:rsidP="00D714D0">
      <w:pPr>
        <w:pStyle w:val="Heading3"/>
        <w:numPr>
          <w:ilvl w:val="0"/>
          <w:numId w:val="0"/>
        </w:numPr>
        <w:ind w:left="1080" w:hanging="360"/>
      </w:pPr>
      <w:r>
        <w:t>Description</w:t>
      </w:r>
      <w:r w:rsidR="00B53DD5">
        <w:t>: the round(.50) is returning 0 instead of 1</w:t>
      </w:r>
    </w:p>
    <w:p w14:paraId="68CB0065" w14:textId="0959F287" w:rsidR="00D714D0" w:rsidRDefault="00B53DD5" w:rsidP="00D714D0">
      <w:pPr>
        <w:pStyle w:val="Heading3"/>
        <w:numPr>
          <w:ilvl w:val="0"/>
          <w:numId w:val="0"/>
        </w:numPr>
        <w:ind w:left="1080" w:hanging="360"/>
      </w:pPr>
      <w:r>
        <w:t>.</w:t>
      </w:r>
    </w:p>
    <w:p w14:paraId="406DA47E" w14:textId="58A4B87C" w:rsidR="00B53DD5" w:rsidRDefault="00B53DD5" w:rsidP="00B53DD5">
      <w:pPr>
        <w:pStyle w:val="Heading2"/>
        <w:numPr>
          <w:ilvl w:val="0"/>
          <w:numId w:val="10"/>
        </w:numPr>
        <w:tabs>
          <w:tab w:val="num" w:pos="720"/>
        </w:tabs>
      </w:pPr>
      <w:r>
        <w:t xml:space="preserve">Test case: </w:t>
      </w:r>
      <w:r w:rsidRPr="00B53DD5">
        <w:t>1/(1/cos(90))</w:t>
      </w:r>
    </w:p>
    <w:p w14:paraId="494C5A41" w14:textId="7634830B" w:rsidR="00B53DD5" w:rsidRDefault="00B53DD5" w:rsidP="009F1B5F">
      <w:pPr>
        <w:pStyle w:val="Heading3"/>
        <w:numPr>
          <w:ilvl w:val="0"/>
          <w:numId w:val="0"/>
        </w:numPr>
        <w:ind w:left="1080" w:hanging="360"/>
      </w:pPr>
      <w:r>
        <w:t>Number:</w:t>
      </w:r>
      <w:r>
        <w:t>29</w:t>
      </w:r>
    </w:p>
    <w:p w14:paraId="112F3959" w14:textId="1A3E2031" w:rsidR="00B53DD5" w:rsidRDefault="00B53DD5" w:rsidP="00B53DD5">
      <w:pPr>
        <w:pStyle w:val="Heading3"/>
        <w:numPr>
          <w:ilvl w:val="0"/>
          <w:numId w:val="0"/>
        </w:numPr>
        <w:ind w:left="1080" w:hanging="360"/>
      </w:pPr>
      <w:r>
        <w:t xml:space="preserve">Description: </w:t>
      </w:r>
      <w:r>
        <w:t xml:space="preserve"> cos(90) returns infinity and 1/ cos(90) should return a non-terminating 0.000000 which  would be undefined if we didn’t had decimal limit but for our program we have set the decimal limit to max 10 so we should get 0 by rounding off instead of an error message</w:t>
      </w:r>
    </w:p>
    <w:p w14:paraId="107A5723" w14:textId="77777777" w:rsidR="00B53DD5" w:rsidRDefault="00B53DD5" w:rsidP="00B53DD5">
      <w:pPr>
        <w:pStyle w:val="Heading3"/>
        <w:numPr>
          <w:ilvl w:val="0"/>
          <w:numId w:val="0"/>
        </w:numPr>
      </w:pPr>
    </w:p>
    <w:p w14:paraId="563CAB33" w14:textId="44DA0D2E" w:rsidR="00D26660" w:rsidRDefault="00D26660" w:rsidP="00D714D0">
      <w:pPr>
        <w:pStyle w:val="Heading3"/>
        <w:numPr>
          <w:ilvl w:val="0"/>
          <w:numId w:val="0"/>
        </w:numPr>
        <w:ind w:left="1080" w:hanging="360"/>
      </w:pPr>
    </w:p>
    <w:p w14:paraId="53DCB362" w14:textId="6BCE1FC7" w:rsidR="00A769E6" w:rsidRDefault="00B53DD5">
      <w:pPr>
        <w:pStyle w:val="Heading1"/>
      </w:pPr>
      <w:r>
        <w:t>Test to fail</w:t>
      </w:r>
    </w:p>
    <w:p w14:paraId="63778B56" w14:textId="26487ED1" w:rsidR="00B53DD5" w:rsidRDefault="00B53DD5" w:rsidP="009F1B5F">
      <w:pPr>
        <w:pStyle w:val="Heading2"/>
        <w:numPr>
          <w:ilvl w:val="0"/>
          <w:numId w:val="40"/>
        </w:numPr>
      </w:pPr>
      <w:r>
        <w:t xml:space="preserve">Test case: </w:t>
      </w:r>
      <w:r w:rsidRPr="00B53DD5">
        <w:t>tan(90)</w:t>
      </w:r>
    </w:p>
    <w:p w14:paraId="7C2947C4" w14:textId="38EC8EE7" w:rsidR="00B53DD5" w:rsidRDefault="00B53DD5" w:rsidP="009F1B5F">
      <w:pPr>
        <w:pStyle w:val="Heading3"/>
        <w:numPr>
          <w:ilvl w:val="0"/>
          <w:numId w:val="0"/>
        </w:numPr>
        <w:ind w:firstLine="360"/>
      </w:pPr>
      <w:r>
        <w:t>Number:</w:t>
      </w:r>
      <w:r w:rsidRPr="00B53DD5">
        <w:t xml:space="preserve"> </w:t>
      </w:r>
      <w:r>
        <w:t>1f</w:t>
      </w:r>
    </w:p>
    <w:p w14:paraId="56B32F20" w14:textId="25352105" w:rsidR="00B53DD5" w:rsidRDefault="00B53DD5" w:rsidP="00B53DD5">
      <w:pPr>
        <w:pStyle w:val="Heading3"/>
        <w:numPr>
          <w:ilvl w:val="0"/>
          <w:numId w:val="0"/>
        </w:numPr>
        <w:ind w:left="1080" w:hanging="360"/>
      </w:pPr>
      <w:r>
        <w:t xml:space="preserve">Description:  </w:t>
      </w:r>
      <w:r>
        <w:t xml:space="preserve">tan(90) is not a given in list of valid functions so it should return an error of tan not defined but it </w:t>
      </w:r>
      <w:r w:rsidR="009F1B5F">
        <w:t>executes it giving a correct output.</w:t>
      </w:r>
    </w:p>
    <w:p w14:paraId="68E2A868" w14:textId="7D5FE8EB" w:rsidR="00A769E6" w:rsidRDefault="00A769E6" w:rsidP="009F1B5F">
      <w:pPr>
        <w:pStyle w:val="Heading3"/>
        <w:numPr>
          <w:ilvl w:val="0"/>
          <w:numId w:val="0"/>
        </w:numPr>
        <w:ind w:left="1080"/>
      </w:pPr>
    </w:p>
    <w:p w14:paraId="1BC4C946" w14:textId="7A2FBC67" w:rsidR="009F1B5F" w:rsidRDefault="009F1B5F" w:rsidP="009F1B5F">
      <w:pPr>
        <w:pStyle w:val="Heading2"/>
        <w:numPr>
          <w:ilvl w:val="0"/>
          <w:numId w:val="40"/>
        </w:numPr>
      </w:pPr>
      <w:r>
        <w:lastRenderedPageBreak/>
        <w:t xml:space="preserve">Test case: </w:t>
      </w:r>
      <w:r>
        <w:t>making number of decimals=11</w:t>
      </w:r>
    </w:p>
    <w:p w14:paraId="676A3BBF" w14:textId="4DB8AC51" w:rsidR="009F1B5F" w:rsidRDefault="009F1B5F" w:rsidP="009F1B5F">
      <w:pPr>
        <w:pStyle w:val="Heading3"/>
        <w:numPr>
          <w:ilvl w:val="0"/>
          <w:numId w:val="0"/>
        </w:numPr>
        <w:ind w:firstLine="360"/>
      </w:pPr>
      <w:r>
        <w:t>Number:</w:t>
      </w:r>
      <w:r w:rsidRPr="00B53DD5">
        <w:t xml:space="preserve"> </w:t>
      </w:r>
      <w:r>
        <w:t>3f</w:t>
      </w:r>
    </w:p>
    <w:p w14:paraId="71830CDD" w14:textId="4B078535" w:rsidR="009F1B5F" w:rsidRDefault="009F1B5F" w:rsidP="009F1B5F">
      <w:pPr>
        <w:pStyle w:val="Heading3"/>
        <w:numPr>
          <w:ilvl w:val="0"/>
          <w:numId w:val="0"/>
        </w:numPr>
        <w:ind w:left="1080" w:hanging="360"/>
      </w:pPr>
      <w:r>
        <w:t>Description</w:t>
      </w:r>
      <w:r>
        <w:t>: the upper limit of the decimal places was set to 10 but it turns out that the limit is 15 which was verified with case number 5f and 6f</w:t>
      </w:r>
    </w:p>
    <w:p w14:paraId="3575E5A9" w14:textId="439869C3" w:rsidR="00A769E6" w:rsidRDefault="00A769E6" w:rsidP="009F1B5F">
      <w:pPr>
        <w:pStyle w:val="Heading2"/>
        <w:numPr>
          <w:ilvl w:val="0"/>
          <w:numId w:val="0"/>
        </w:numPr>
        <w:ind w:left="720"/>
      </w:pPr>
    </w:p>
    <w:sectPr w:rsidR="00A769E6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535B" w14:textId="77777777" w:rsidR="00B27004" w:rsidRDefault="00B27004">
      <w:pPr>
        <w:spacing w:after="0" w:line="240" w:lineRule="auto"/>
      </w:pPr>
      <w:r>
        <w:separator/>
      </w:r>
    </w:p>
  </w:endnote>
  <w:endnote w:type="continuationSeparator" w:id="0">
    <w:p w14:paraId="6E663573" w14:textId="77777777" w:rsidR="00B27004" w:rsidRDefault="00B2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A430" w14:textId="025951C4" w:rsidR="00A769E6" w:rsidRPr="0025690E" w:rsidRDefault="00000000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4C06C6">
          <w:t>lovepreet singh(000848567)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B82878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B8287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D91C" w14:textId="77777777" w:rsidR="00B27004" w:rsidRDefault="00B27004">
      <w:pPr>
        <w:spacing w:after="0" w:line="240" w:lineRule="auto"/>
      </w:pPr>
      <w:r>
        <w:separator/>
      </w:r>
    </w:p>
  </w:footnote>
  <w:footnote w:type="continuationSeparator" w:id="0">
    <w:p w14:paraId="71ADC26C" w14:textId="77777777" w:rsidR="00B27004" w:rsidRDefault="00B2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5805FB"/>
    <w:multiLevelType w:val="hybridMultilevel"/>
    <w:tmpl w:val="6FCE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 w15:restartNumberingAfterBreak="0">
    <w:nsid w:val="5AD324E0"/>
    <w:multiLevelType w:val="hybridMultilevel"/>
    <w:tmpl w:val="9F96CA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132951">
    <w:abstractNumId w:val="9"/>
  </w:num>
  <w:num w:numId="2" w16cid:durableId="957569229">
    <w:abstractNumId w:val="7"/>
  </w:num>
  <w:num w:numId="3" w16cid:durableId="1064840800">
    <w:abstractNumId w:val="22"/>
  </w:num>
  <w:num w:numId="4" w16cid:durableId="1946889411">
    <w:abstractNumId w:val="10"/>
  </w:num>
  <w:num w:numId="5" w16cid:durableId="775369893">
    <w:abstractNumId w:val="10"/>
    <w:lvlOverride w:ilvl="0">
      <w:startOverride w:val="1"/>
    </w:lvlOverride>
  </w:num>
  <w:num w:numId="6" w16cid:durableId="1661612118">
    <w:abstractNumId w:val="10"/>
    <w:lvlOverride w:ilvl="0">
      <w:startOverride w:val="1"/>
    </w:lvlOverride>
  </w:num>
  <w:num w:numId="7" w16cid:durableId="1973055854">
    <w:abstractNumId w:val="10"/>
    <w:lvlOverride w:ilvl="0">
      <w:startOverride w:val="1"/>
    </w:lvlOverride>
  </w:num>
  <w:num w:numId="8" w16cid:durableId="1242564232">
    <w:abstractNumId w:val="10"/>
    <w:lvlOverride w:ilvl="0">
      <w:startOverride w:val="1"/>
    </w:lvlOverride>
  </w:num>
  <w:num w:numId="9" w16cid:durableId="1904830751">
    <w:abstractNumId w:val="10"/>
    <w:lvlOverride w:ilvl="0">
      <w:startOverride w:val="1"/>
    </w:lvlOverride>
  </w:num>
  <w:num w:numId="10" w16cid:durableId="676929311">
    <w:abstractNumId w:val="17"/>
  </w:num>
  <w:num w:numId="11" w16cid:durableId="293875584">
    <w:abstractNumId w:val="23"/>
  </w:num>
  <w:num w:numId="12" w16cid:durableId="1072316725">
    <w:abstractNumId w:val="19"/>
  </w:num>
  <w:num w:numId="13" w16cid:durableId="1691299877">
    <w:abstractNumId w:val="15"/>
  </w:num>
  <w:num w:numId="14" w16cid:durableId="729577427">
    <w:abstractNumId w:val="15"/>
    <w:lvlOverride w:ilvl="0">
      <w:startOverride w:val="1"/>
    </w:lvlOverride>
  </w:num>
  <w:num w:numId="15" w16cid:durableId="430777964">
    <w:abstractNumId w:val="15"/>
    <w:lvlOverride w:ilvl="0">
      <w:startOverride w:val="1"/>
    </w:lvlOverride>
  </w:num>
  <w:num w:numId="16" w16cid:durableId="665943233">
    <w:abstractNumId w:val="15"/>
    <w:lvlOverride w:ilvl="0">
      <w:startOverride w:val="1"/>
    </w:lvlOverride>
  </w:num>
  <w:num w:numId="17" w16cid:durableId="757097080">
    <w:abstractNumId w:val="12"/>
  </w:num>
  <w:num w:numId="18" w16cid:durableId="21825201">
    <w:abstractNumId w:val="15"/>
    <w:lvlOverride w:ilvl="0">
      <w:startOverride w:val="1"/>
    </w:lvlOverride>
  </w:num>
  <w:num w:numId="19" w16cid:durableId="1744448695">
    <w:abstractNumId w:val="15"/>
    <w:lvlOverride w:ilvl="0">
      <w:startOverride w:val="1"/>
    </w:lvlOverride>
  </w:num>
  <w:num w:numId="20" w16cid:durableId="296958372">
    <w:abstractNumId w:val="15"/>
    <w:lvlOverride w:ilvl="0">
      <w:startOverride w:val="1"/>
    </w:lvlOverride>
  </w:num>
  <w:num w:numId="21" w16cid:durableId="396243324">
    <w:abstractNumId w:val="16"/>
  </w:num>
  <w:num w:numId="22" w16cid:durableId="470051574">
    <w:abstractNumId w:val="15"/>
    <w:lvlOverride w:ilvl="0">
      <w:startOverride w:val="1"/>
    </w:lvlOverride>
  </w:num>
  <w:num w:numId="23" w16cid:durableId="1321932422">
    <w:abstractNumId w:val="15"/>
    <w:lvlOverride w:ilvl="0">
      <w:startOverride w:val="1"/>
    </w:lvlOverride>
  </w:num>
  <w:num w:numId="24" w16cid:durableId="640042808">
    <w:abstractNumId w:val="25"/>
  </w:num>
  <w:num w:numId="25" w16cid:durableId="311176382">
    <w:abstractNumId w:val="26"/>
  </w:num>
  <w:num w:numId="26" w16cid:durableId="499660458">
    <w:abstractNumId w:val="13"/>
  </w:num>
  <w:num w:numId="27" w16cid:durableId="1289051459">
    <w:abstractNumId w:val="18"/>
  </w:num>
  <w:num w:numId="28" w16cid:durableId="1031566593">
    <w:abstractNumId w:val="6"/>
  </w:num>
  <w:num w:numId="29" w16cid:durableId="1962764684">
    <w:abstractNumId w:val="5"/>
  </w:num>
  <w:num w:numId="30" w16cid:durableId="1518420946">
    <w:abstractNumId w:val="4"/>
  </w:num>
  <w:num w:numId="31" w16cid:durableId="616255564">
    <w:abstractNumId w:val="8"/>
  </w:num>
  <w:num w:numId="32" w16cid:durableId="508563884">
    <w:abstractNumId w:val="3"/>
  </w:num>
  <w:num w:numId="33" w16cid:durableId="1363240114">
    <w:abstractNumId w:val="2"/>
  </w:num>
  <w:num w:numId="34" w16cid:durableId="2093624701">
    <w:abstractNumId w:val="1"/>
  </w:num>
  <w:num w:numId="35" w16cid:durableId="347297816">
    <w:abstractNumId w:val="0"/>
  </w:num>
  <w:num w:numId="36" w16cid:durableId="999580072">
    <w:abstractNumId w:val="11"/>
  </w:num>
  <w:num w:numId="37" w16cid:durableId="35660240">
    <w:abstractNumId w:val="24"/>
  </w:num>
  <w:num w:numId="38" w16cid:durableId="2093893030">
    <w:abstractNumId w:val="21"/>
  </w:num>
  <w:num w:numId="39" w16cid:durableId="106774053">
    <w:abstractNumId w:val="20"/>
  </w:num>
  <w:num w:numId="40" w16cid:durableId="7903660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0"/>
    <w:rsid w:val="0025690E"/>
    <w:rsid w:val="003E4B77"/>
    <w:rsid w:val="004C06C6"/>
    <w:rsid w:val="00676AC7"/>
    <w:rsid w:val="0086238C"/>
    <w:rsid w:val="008B4470"/>
    <w:rsid w:val="008E752A"/>
    <w:rsid w:val="009A2ED4"/>
    <w:rsid w:val="009F1B5F"/>
    <w:rsid w:val="00A769E6"/>
    <w:rsid w:val="00B27004"/>
    <w:rsid w:val="00B27C7C"/>
    <w:rsid w:val="00B53DD5"/>
    <w:rsid w:val="00B82878"/>
    <w:rsid w:val="00C45DBF"/>
    <w:rsid w:val="00C55AE2"/>
    <w:rsid w:val="00C60ACE"/>
    <w:rsid w:val="00D26660"/>
    <w:rsid w:val="00D714D0"/>
    <w:rsid w:val="00E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0E1B9"/>
  <w15:chartTrackingRefBased/>
  <w15:docId w15:val="{39385349-6E2B-4B8F-835C-B3D33106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2CB0D143A54AE18CA0A6D9FCDE5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91306-5249-4753-B04E-68D19F064551}"/>
      </w:docPartPr>
      <w:docPartBody>
        <w:p w:rsidR="00000000" w:rsidRDefault="00000000">
          <w:pPr>
            <w:pStyle w:val="672CB0D143A54AE18CA0A6D9FCDE5CC8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0B"/>
    <w:rsid w:val="001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CB0D143A54AE18CA0A6D9FCDE5CC8">
    <w:name w:val="672CB0D143A54AE18CA0A6D9FCDE5CC8"/>
  </w:style>
  <w:style w:type="paragraph" w:customStyle="1" w:styleId="8364EA4BD62146E6A246B2F206853780">
    <w:name w:val="8364EA4BD62146E6A246B2F206853780"/>
  </w:style>
  <w:style w:type="paragraph" w:customStyle="1" w:styleId="CBA68D659AFA4FBAA094B8AB82F45B5E">
    <w:name w:val="CBA68D659AFA4FBAA094B8AB82F45B5E"/>
  </w:style>
  <w:style w:type="paragraph" w:customStyle="1" w:styleId="6F7C490E72AA48EA95F4FBF7C337180A">
    <w:name w:val="6F7C490E72AA48EA95F4FBF7C337180A"/>
  </w:style>
  <w:style w:type="paragraph" w:customStyle="1" w:styleId="4E10B87257E74E2E920D116D62D6BA01">
    <w:name w:val="4E10B87257E74E2E920D116D62D6BA01"/>
  </w:style>
  <w:style w:type="paragraph" w:customStyle="1" w:styleId="07A9906CCB014BA2967D91D0697353B4">
    <w:name w:val="07A9906CCB014BA2967D91D0697353B4"/>
  </w:style>
  <w:style w:type="paragraph" w:customStyle="1" w:styleId="E8811A9157B94E62A2D460EB1DCB7B10">
    <w:name w:val="E8811A9157B94E62A2D460EB1DCB7B10"/>
  </w:style>
  <w:style w:type="paragraph" w:customStyle="1" w:styleId="07A146C9779843C9B08504A212C2B211">
    <w:name w:val="07A146C9779843C9B08504A212C2B211"/>
  </w:style>
  <w:style w:type="paragraph" w:customStyle="1" w:styleId="FB8A0E9ADD6E42CAB631E48DE97A5AF3">
    <w:name w:val="FB8A0E9ADD6E42CAB631E48DE97A5AF3"/>
  </w:style>
  <w:style w:type="paragraph" w:customStyle="1" w:styleId="CAAEC7FD43FD42DBAE4B624D4A686EF2">
    <w:name w:val="CAAEC7FD43FD42DBAE4B624D4A686EF2"/>
  </w:style>
  <w:style w:type="paragraph" w:customStyle="1" w:styleId="0AF1F62F9A274537A2EDF52621112691">
    <w:name w:val="0AF1F62F9A274537A2EDF52621112691"/>
  </w:style>
  <w:style w:type="paragraph" w:customStyle="1" w:styleId="5C7C69200F864C3F8712BEA487994A44">
    <w:name w:val="5C7C69200F864C3F8712BEA487994A44"/>
  </w:style>
  <w:style w:type="paragraph" w:customStyle="1" w:styleId="DBD1B0BD66744155BF71DF3CA2998157">
    <w:name w:val="DBD1B0BD66744155BF71DF3CA2998157"/>
  </w:style>
  <w:style w:type="paragraph" w:customStyle="1" w:styleId="A75E85F82A4D400BB31C6CB67BC3BFF7">
    <w:name w:val="A75E85F82A4D400BB31C6CB67BC3BFF7"/>
  </w:style>
  <w:style w:type="paragraph" w:customStyle="1" w:styleId="0A2741BA7717441BB417ACD2D1824B1E">
    <w:name w:val="0A2741BA7717441BB417ACD2D1824B1E"/>
  </w:style>
  <w:style w:type="paragraph" w:customStyle="1" w:styleId="2659B4E47EC8478B8F4ECCB8E7EE1934">
    <w:name w:val="2659B4E47EC8478B8F4ECCB8E7EE1934"/>
  </w:style>
  <w:style w:type="paragraph" w:customStyle="1" w:styleId="1467FDD67B1B4716B56C92350DAE6BFD">
    <w:name w:val="1467FDD67B1B4716B56C92350DAE6BFD"/>
  </w:style>
  <w:style w:type="paragraph" w:customStyle="1" w:styleId="521E098A29CF404F99FF5C96904255CB">
    <w:name w:val="521E098A29CF404F99FF5C96904255CB"/>
  </w:style>
  <w:style w:type="paragraph" w:customStyle="1" w:styleId="FC540DC80ED54784BC223F8618185DE3">
    <w:name w:val="FC540DC80ED54784BC223F8618185DE3"/>
  </w:style>
  <w:style w:type="paragraph" w:customStyle="1" w:styleId="7214103A070744BE9DCC37D488BA1F53">
    <w:name w:val="7214103A070744BE9DCC37D488BA1F53"/>
  </w:style>
  <w:style w:type="paragraph" w:customStyle="1" w:styleId="C8FFDE8E9ABA4FFCBC5B68AA1C07B984">
    <w:name w:val="C8FFDE8E9ABA4FFCBC5B68AA1C07B984"/>
  </w:style>
  <w:style w:type="paragraph" w:customStyle="1" w:styleId="330FFF56B4F54CE0BDEA2A0442DC802F">
    <w:name w:val="330FFF56B4F54CE0BDEA2A0442DC802F"/>
  </w:style>
  <w:style w:type="paragraph" w:customStyle="1" w:styleId="D11FDE484F324E499A9917B966BD4A62">
    <w:name w:val="D11FDE484F324E499A9917B966BD4A62"/>
  </w:style>
  <w:style w:type="paragraph" w:customStyle="1" w:styleId="606AD5B1AF274E4B94D04F67A0145ED0">
    <w:name w:val="606AD5B1AF274E4B94D04F67A0145ED0"/>
  </w:style>
  <w:style w:type="paragraph" w:customStyle="1" w:styleId="535F0EB97ECE48B5A9992A4BD98C1E31">
    <w:name w:val="535F0EB97ECE48B5A9992A4BD98C1E31"/>
  </w:style>
  <w:style w:type="paragraph" w:customStyle="1" w:styleId="055C29DDF48F4287BECE2D75221AA11A">
    <w:name w:val="055C29DDF48F4287BECE2D75221AA11A"/>
  </w:style>
  <w:style w:type="paragraph" w:customStyle="1" w:styleId="655AF39AB45B465EADBDE8CDB0CB417E">
    <w:name w:val="655AF39AB45B465EADBDE8CDB0CB417E"/>
  </w:style>
  <w:style w:type="paragraph" w:customStyle="1" w:styleId="F4C664E8043E4B00B0519A1FB63C2C52">
    <w:name w:val="F4C664E8043E4B00B0519A1FB63C2C52"/>
  </w:style>
  <w:style w:type="paragraph" w:customStyle="1" w:styleId="707F9FEFD5A148128B2B5169C2D497FF">
    <w:name w:val="707F9FEFD5A148128B2B5169C2D497FF"/>
  </w:style>
  <w:style w:type="paragraph" w:customStyle="1" w:styleId="00952570BA77456DB41F8D5A16F830B0">
    <w:name w:val="00952570BA77456DB41F8D5A16F830B0"/>
  </w:style>
  <w:style w:type="paragraph" w:customStyle="1" w:styleId="6BEB2E5400124A4DAB8AEC26D900DD5E">
    <w:name w:val="6BEB2E5400124A4DAB8AEC26D900DD5E"/>
  </w:style>
  <w:style w:type="paragraph" w:customStyle="1" w:styleId="075C1770B90D4719B8719459C130614C">
    <w:name w:val="075C1770B90D4719B8719459C130614C"/>
  </w:style>
  <w:style w:type="paragraph" w:customStyle="1" w:styleId="792385E8A17F40BEB58AFA2A190CF113">
    <w:name w:val="792385E8A17F40BEB58AFA2A190CF113"/>
  </w:style>
  <w:style w:type="paragraph" w:customStyle="1" w:styleId="96DD4CEBB4044F3BA10634DEB83785B2">
    <w:name w:val="96DD4CEBB4044F3BA10634DEB83785B2"/>
  </w:style>
  <w:style w:type="paragraph" w:customStyle="1" w:styleId="B0BBCC90199C4D59907237BCE8C01258">
    <w:name w:val="B0BBCC90199C4D59907237BCE8C01258"/>
  </w:style>
  <w:style w:type="paragraph" w:customStyle="1" w:styleId="C366764A586948B2BA6B8080B49013D3">
    <w:name w:val="C366764A586948B2BA6B8080B49013D3"/>
  </w:style>
  <w:style w:type="paragraph" w:customStyle="1" w:styleId="BF34FCA25DEC4CDB8D56500D05559E84">
    <w:name w:val="BF34FCA25DEC4CDB8D56500D05559E84"/>
  </w:style>
  <w:style w:type="paragraph" w:customStyle="1" w:styleId="C5DC6DCAC00944F9B14AD84D23E015A9">
    <w:name w:val="C5DC6DCAC00944F9B14AD84D23E015A9"/>
  </w:style>
  <w:style w:type="paragraph" w:customStyle="1" w:styleId="EDCE8DDF341E4272B635A48B4390532E">
    <w:name w:val="EDCE8DDF341E4272B635A48B43905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39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lovepreet singh(000848567)</dc:title>
  <dc:creator>Dell</dc:creator>
  <cp:lastModifiedBy>love singh</cp:lastModifiedBy>
  <cp:revision>2</cp:revision>
  <dcterms:created xsi:type="dcterms:W3CDTF">2022-10-05T06:15:00Z</dcterms:created>
  <dcterms:modified xsi:type="dcterms:W3CDTF">2022-10-05T06:54:00Z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