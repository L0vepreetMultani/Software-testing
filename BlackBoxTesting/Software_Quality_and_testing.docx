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5858" w14:textId="77777777" w:rsidR="004D32C5" w:rsidRDefault="004D32C5" w:rsidP="00C55AE2">
      <w:pPr>
        <w:pStyle w:val="Heading1"/>
      </w:pPr>
    </w:p>
    <w:p w14:paraId="1899D5F0" w14:textId="653CF01F" w:rsidR="00C55AE2" w:rsidRDefault="00157877" w:rsidP="00C55AE2">
      <w:pPr>
        <w:pStyle w:val="Heading1"/>
      </w:pPr>
      <w:r>
        <w:t xml:space="preserve">Specification bugs </w:t>
      </w:r>
    </w:p>
    <w:p w14:paraId="6DD4D264" w14:textId="3FF9667B" w:rsidR="004D32C5" w:rsidRPr="004D32C5" w:rsidRDefault="004D32C5" w:rsidP="004D32C5">
      <w:pPr>
        <w:pStyle w:val="Heading2"/>
        <w:numPr>
          <w:ilvl w:val="0"/>
          <w:numId w:val="0"/>
        </w:numPr>
        <w:ind w:left="720"/>
      </w:pPr>
      <w:proofErr w:type="spellStart"/>
      <w:r w:rsidRPr="004D32C5">
        <w:t>lovepreet</w:t>
      </w:r>
      <w:proofErr w:type="spellEnd"/>
      <w:r w:rsidRPr="004D32C5">
        <w:t xml:space="preserve"> </w:t>
      </w:r>
      <w:proofErr w:type="gramStart"/>
      <w:r w:rsidRPr="004D32C5">
        <w:t>singh(</w:t>
      </w:r>
      <w:proofErr w:type="gramEnd"/>
      <w:r w:rsidRPr="004D32C5">
        <w:t>000848567)</w:t>
      </w:r>
    </w:p>
    <w:p w14:paraId="02DCAE30" w14:textId="7EA80294" w:rsidR="00346C44" w:rsidRPr="006F04DD" w:rsidRDefault="003C24AB" w:rsidP="006F04DD">
      <w:pPr>
        <w:pStyle w:val="Heading2"/>
        <w:numPr>
          <w:ilvl w:val="0"/>
          <w:numId w:val="0"/>
        </w:numPr>
        <w:rPr>
          <w:b/>
          <w:bCs/>
        </w:rPr>
      </w:pPr>
      <w:r w:rsidRPr="006F04DD">
        <w:rPr>
          <w:b/>
          <w:bCs/>
        </w:rPr>
        <w:t xml:space="preserve">Bugs </w:t>
      </w:r>
    </w:p>
    <w:p w14:paraId="59B6FAD2" w14:textId="1AEFB5C2" w:rsidR="00EA1750" w:rsidRDefault="00801B69" w:rsidP="00EA1750">
      <w:pPr>
        <w:pStyle w:val="Heading2"/>
      </w:pPr>
      <w:r>
        <w:t xml:space="preserve">Missing </w:t>
      </w:r>
      <w:r w:rsidR="00157877">
        <w:t xml:space="preserve">execute </w:t>
      </w:r>
      <w:proofErr w:type="gramStart"/>
      <w:r w:rsidR="00157877">
        <w:t xml:space="preserve">feature </w:t>
      </w:r>
      <w:r w:rsidR="00EA1750">
        <w:t>:There</w:t>
      </w:r>
      <w:proofErr w:type="gramEnd"/>
      <w:r w:rsidR="00EA1750">
        <w:t xml:space="preserve"> has to be a  execute feature in feature to run the operations</w:t>
      </w:r>
    </w:p>
    <w:p w14:paraId="5576AE25" w14:textId="7376ED1B" w:rsidR="00801B69" w:rsidRDefault="00801B69">
      <w:pPr>
        <w:pStyle w:val="Heading2"/>
      </w:pPr>
      <w:r>
        <w:t>Missing result feature</w:t>
      </w:r>
      <w:r w:rsidR="00EA1750">
        <w:t>: The result field should have been stated in features</w:t>
      </w:r>
    </w:p>
    <w:p w14:paraId="34731E0B" w14:textId="2B5C5F00" w:rsidR="00B27748" w:rsidRDefault="00B27748">
      <w:pPr>
        <w:pStyle w:val="Heading2"/>
      </w:pPr>
      <w:r>
        <w:t>Undefined term tangent: no function for getting tangent value as said in description</w:t>
      </w:r>
    </w:p>
    <w:p w14:paraId="6CB4BF84" w14:textId="042E5DDC" w:rsidR="00A769E6" w:rsidRDefault="003C24AB">
      <w:pPr>
        <w:pStyle w:val="Heading2"/>
      </w:pPr>
      <w:r>
        <w:t xml:space="preserve">undefined abstracted sin used in function </w:t>
      </w:r>
      <w:proofErr w:type="gramStart"/>
      <w:r>
        <w:t>example</w:t>
      </w:r>
      <w:r w:rsidR="00EA1750">
        <w:t xml:space="preserve"> :</w:t>
      </w:r>
      <w:proofErr w:type="gramEnd"/>
      <w:r w:rsidR="00EA1750">
        <w:t xml:space="preserve"> the sin of 90 in the function Input should be replaced by sine of 90 as sin is not defined abstract</w:t>
      </w:r>
    </w:p>
    <w:p w14:paraId="5D9BA690" w14:textId="2F267DFA" w:rsidR="00EA1750" w:rsidRDefault="003C24AB" w:rsidP="00EA1750">
      <w:pPr>
        <w:pStyle w:val="Heading2"/>
      </w:pPr>
      <w:r>
        <w:t>function duplication- ceil and floor, log2 and log 10</w:t>
      </w:r>
      <w:r w:rsidR="00EA1750">
        <w:t>:</w:t>
      </w:r>
    </w:p>
    <w:p w14:paraId="72BB9F6F" w14:textId="7263CF6C" w:rsidR="00EA1750" w:rsidRDefault="00EA1750" w:rsidP="00EA1750">
      <w:pPr>
        <w:pStyle w:val="Heading2"/>
        <w:numPr>
          <w:ilvl w:val="0"/>
          <w:numId w:val="39"/>
        </w:numPr>
      </w:pPr>
      <w:r>
        <w:t>The floor should be written as nearest lower integer</w:t>
      </w:r>
    </w:p>
    <w:p w14:paraId="7A195373" w14:textId="67407A99" w:rsidR="00EA1750" w:rsidRDefault="00EA1750" w:rsidP="00EA1750">
      <w:pPr>
        <w:pStyle w:val="Heading2"/>
        <w:numPr>
          <w:ilvl w:val="0"/>
          <w:numId w:val="39"/>
        </w:numPr>
      </w:pPr>
      <w:r>
        <w:t>The log2 should be defined as base 2 logarithm</w:t>
      </w:r>
    </w:p>
    <w:p w14:paraId="26C629E7" w14:textId="2FAC1C45" w:rsidR="003C24AB" w:rsidRDefault="003C24AB">
      <w:pPr>
        <w:pStyle w:val="Heading2"/>
      </w:pPr>
      <w:r>
        <w:t>abstracts used for defining abstracts- avg, sum</w:t>
      </w:r>
    </w:p>
    <w:p w14:paraId="78C550FD" w14:textId="561B7012" w:rsidR="00EA1750" w:rsidRDefault="00EA1750" w:rsidP="00EA1750">
      <w:pPr>
        <w:pStyle w:val="Heading2"/>
        <w:numPr>
          <w:ilvl w:val="0"/>
          <w:numId w:val="40"/>
        </w:numPr>
      </w:pPr>
      <w:r>
        <w:t>Avg should be written as average for defining the shortform avg</w:t>
      </w:r>
    </w:p>
    <w:p w14:paraId="75A7467E" w14:textId="78A13F93" w:rsidR="00EA1750" w:rsidRDefault="00EA1750" w:rsidP="00EA1750">
      <w:pPr>
        <w:pStyle w:val="Heading2"/>
        <w:numPr>
          <w:ilvl w:val="0"/>
          <w:numId w:val="40"/>
        </w:numPr>
      </w:pPr>
      <w:r>
        <w:t>Sum should be written as summation for defining the function sum</w:t>
      </w:r>
    </w:p>
    <w:p w14:paraId="6F3282CB" w14:textId="2DE087E0" w:rsidR="003C24AB" w:rsidRPr="006F04DD" w:rsidRDefault="003C24AB" w:rsidP="006F04DD">
      <w:pPr>
        <w:pStyle w:val="Heading2"/>
        <w:numPr>
          <w:ilvl w:val="0"/>
          <w:numId w:val="0"/>
        </w:numPr>
        <w:ind w:left="720" w:hanging="360"/>
        <w:rPr>
          <w:b/>
          <w:bCs/>
        </w:rPr>
      </w:pPr>
      <w:r w:rsidRPr="006F04DD">
        <w:rPr>
          <w:b/>
          <w:bCs/>
        </w:rPr>
        <w:t>Readability errors</w:t>
      </w:r>
    </w:p>
    <w:p w14:paraId="6BEE519A" w14:textId="7D5398B6" w:rsidR="00EA1750" w:rsidRDefault="003C24AB" w:rsidP="00EA1750">
      <w:pPr>
        <w:pStyle w:val="Heading2"/>
      </w:pPr>
      <w:r>
        <w:t>examples stated before defining operators and functions</w:t>
      </w:r>
      <w:r w:rsidR="00EA1750">
        <w:t>:</w:t>
      </w:r>
    </w:p>
    <w:p w14:paraId="1262AABA" w14:textId="47055ED4" w:rsidR="00801B69" w:rsidRDefault="00EA1750" w:rsidP="006F04DD">
      <w:pPr>
        <w:pStyle w:val="Heading2"/>
        <w:numPr>
          <w:ilvl w:val="0"/>
          <w:numId w:val="0"/>
        </w:numPr>
        <w:ind w:left="720"/>
      </w:pPr>
      <w:r>
        <w:t>The operators and functions should be stated before giving example to provide more clarity to reader</w:t>
      </w:r>
    </w:p>
    <w:p w14:paraId="1C695598" w14:textId="1FD2228F" w:rsidR="00801B69" w:rsidRPr="006F04DD" w:rsidRDefault="00801B69" w:rsidP="006F04DD">
      <w:pPr>
        <w:pStyle w:val="Heading2"/>
        <w:numPr>
          <w:ilvl w:val="0"/>
          <w:numId w:val="0"/>
        </w:numPr>
        <w:rPr>
          <w:b/>
          <w:bCs/>
        </w:rPr>
      </w:pPr>
      <w:r w:rsidRPr="006F04DD">
        <w:rPr>
          <w:b/>
          <w:bCs/>
        </w:rPr>
        <w:t xml:space="preserve">Improvements </w:t>
      </w:r>
    </w:p>
    <w:p w14:paraId="5B849918" w14:textId="08BFEC95" w:rsidR="00801B69" w:rsidRDefault="00346C44" w:rsidP="006F04DD">
      <w:pPr>
        <w:pStyle w:val="Heading2"/>
        <w:numPr>
          <w:ilvl w:val="0"/>
          <w:numId w:val="48"/>
        </w:numPr>
      </w:pPr>
      <w:r>
        <w:t>The acceptable input valued could</w:t>
      </w:r>
      <w:r w:rsidR="006F04DD">
        <w:t xml:space="preserve"> have been</w:t>
      </w:r>
      <w:r>
        <w:t xml:space="preserve"> stated: The is no sentence for expressing what kind of rational or irrational numbers does the program takes as input</w:t>
      </w:r>
    </w:p>
    <w:p w14:paraId="36C2881C" w14:textId="77777777" w:rsidR="006F04DD" w:rsidRDefault="006F04DD" w:rsidP="006F04DD">
      <w:pPr>
        <w:pStyle w:val="Heading2"/>
        <w:numPr>
          <w:ilvl w:val="0"/>
          <w:numId w:val="48"/>
        </w:numPr>
      </w:pPr>
      <w:r>
        <w:t>less clarity in listing of operations:</w:t>
      </w:r>
    </w:p>
    <w:p w14:paraId="5FEC5C1B" w14:textId="77777777" w:rsidR="006F04DD" w:rsidRDefault="006F04DD" w:rsidP="006F04DD">
      <w:pPr>
        <w:pStyle w:val="Heading2"/>
        <w:numPr>
          <w:ilvl w:val="1"/>
          <w:numId w:val="44"/>
        </w:numPr>
      </w:pPr>
      <w:r>
        <w:t>The operators should have been listed in bullet points</w:t>
      </w:r>
    </w:p>
    <w:p w14:paraId="3DE940EF" w14:textId="77777777" w:rsidR="006F04DD" w:rsidRDefault="006F04DD" w:rsidP="006F04DD">
      <w:pPr>
        <w:pStyle w:val="Heading2"/>
        <w:numPr>
          <w:ilvl w:val="0"/>
          <w:numId w:val="48"/>
        </w:numPr>
      </w:pPr>
      <w:r>
        <w:t xml:space="preserve">avoidable text- in defining to </w:t>
      </w:r>
      <w:proofErr w:type="spellStart"/>
      <w:r>
        <w:t>todeg</w:t>
      </w:r>
      <w:proofErr w:type="spellEnd"/>
      <w:r>
        <w:t xml:space="preserve"> and </w:t>
      </w:r>
      <w:proofErr w:type="spellStart"/>
      <w:r>
        <w:t>tored</w:t>
      </w:r>
      <w:proofErr w:type="spellEnd"/>
      <w:r>
        <w:t>:</w:t>
      </w:r>
    </w:p>
    <w:p w14:paraId="386CDB14" w14:textId="77777777" w:rsidR="006F04DD" w:rsidRDefault="006F04DD" w:rsidP="006F04DD">
      <w:pPr>
        <w:pStyle w:val="Heading2"/>
        <w:numPr>
          <w:ilvl w:val="0"/>
          <w:numId w:val="45"/>
        </w:numPr>
      </w:pPr>
      <w:proofErr w:type="spellStart"/>
      <w:r>
        <w:t>todeg</w:t>
      </w:r>
      <w:proofErr w:type="spellEnd"/>
      <w:r>
        <w:t xml:space="preserve"> stating statement could be written as converts radians to degree</w:t>
      </w:r>
    </w:p>
    <w:p w14:paraId="431D6854" w14:textId="77777777" w:rsidR="006F04DD" w:rsidRDefault="006F04DD" w:rsidP="006F04DD">
      <w:pPr>
        <w:pStyle w:val="Heading2"/>
        <w:numPr>
          <w:ilvl w:val="0"/>
          <w:numId w:val="45"/>
        </w:numPr>
      </w:pPr>
      <w:proofErr w:type="spellStart"/>
      <w:r>
        <w:t>tored</w:t>
      </w:r>
      <w:proofErr w:type="spellEnd"/>
      <w:r>
        <w:t xml:space="preserve"> could be defined as converts degrees to radians</w:t>
      </w:r>
    </w:p>
    <w:p w14:paraId="165EC903" w14:textId="069140E1" w:rsidR="00346C44" w:rsidRDefault="006F04DD" w:rsidP="006F04DD">
      <w:pPr>
        <w:pStyle w:val="Heading2"/>
        <w:numPr>
          <w:ilvl w:val="0"/>
          <w:numId w:val="48"/>
        </w:numPr>
      </w:pPr>
      <w:r>
        <w:t xml:space="preserve">e not defined properly </w:t>
      </w:r>
    </w:p>
    <w:p w14:paraId="4F1C13AF" w14:textId="1243D7AB" w:rsidR="006F04DD" w:rsidRDefault="006F04DD" w:rsidP="006F04DD">
      <w:pPr>
        <w:pStyle w:val="Heading2"/>
        <w:numPr>
          <w:ilvl w:val="0"/>
          <w:numId w:val="46"/>
        </w:numPr>
      </w:pPr>
      <w:proofErr w:type="spellStart"/>
      <w:r>
        <w:lastRenderedPageBreak/>
        <w:t>e</w:t>
      </w:r>
      <w:proofErr w:type="spellEnd"/>
      <w:r>
        <w:t xml:space="preserve"> could have been defined as exponential constant along with giving the value.</w:t>
      </w:r>
    </w:p>
    <w:p w14:paraId="0CA055DE" w14:textId="77777777" w:rsidR="003C24AB" w:rsidRDefault="003C24AB" w:rsidP="00801B69">
      <w:pPr>
        <w:pStyle w:val="Heading2"/>
        <w:numPr>
          <w:ilvl w:val="0"/>
          <w:numId w:val="0"/>
        </w:numPr>
        <w:ind w:left="720"/>
      </w:pPr>
    </w:p>
    <w:p w14:paraId="19C96702" w14:textId="77777777" w:rsidR="003C24AB" w:rsidRDefault="003C24AB" w:rsidP="003C24AB">
      <w:pPr>
        <w:pStyle w:val="Heading2"/>
        <w:numPr>
          <w:ilvl w:val="0"/>
          <w:numId w:val="0"/>
        </w:numPr>
        <w:ind w:left="360" w:firstLine="360"/>
      </w:pPr>
    </w:p>
    <w:p w14:paraId="7A4B1517" w14:textId="316B10F9" w:rsidR="00A769E6" w:rsidRDefault="00A769E6" w:rsidP="00AA74FA">
      <w:pPr>
        <w:pStyle w:val="Heading2"/>
        <w:numPr>
          <w:ilvl w:val="0"/>
          <w:numId w:val="0"/>
        </w:numPr>
        <w:ind w:left="720"/>
      </w:pPr>
    </w:p>
    <w:sectPr w:rsidR="00A769E6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A5FD" w14:textId="77777777" w:rsidR="00D23701" w:rsidRDefault="00D23701">
      <w:pPr>
        <w:spacing w:after="0" w:line="240" w:lineRule="auto"/>
      </w:pPr>
      <w:r>
        <w:separator/>
      </w:r>
    </w:p>
  </w:endnote>
  <w:endnote w:type="continuationSeparator" w:id="0">
    <w:p w14:paraId="14A50B26" w14:textId="77777777" w:rsidR="00D23701" w:rsidRDefault="00D23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C35E" w14:textId="77777777" w:rsidR="00A769E6" w:rsidRPr="0025690E" w:rsidRDefault="00000000" w:rsidP="0025690E">
    <w:pPr>
      <w:pStyle w:val="Footer"/>
    </w:pPr>
    <w:sdt>
      <w:sdtPr>
        <w:alias w:val="Title:"/>
        <w:tag w:val="Title:"/>
        <w:id w:val="340894388"/>
        <w:placeholder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 w:rsidR="00B27C7C" w:rsidRPr="0025690E">
          <w:t>Title</w:t>
        </w:r>
      </w:sdtContent>
    </w:sdt>
    <w:r w:rsidR="008B4470" w:rsidRPr="0025690E">
      <w:ptab w:relativeTo="margin" w:alignment="right" w:leader="none"/>
    </w:r>
    <w:r w:rsidR="008B4470" w:rsidRPr="0025690E">
      <w:t xml:space="preserve">Page </w:t>
    </w:r>
    <w:r w:rsidR="008B4470" w:rsidRPr="0025690E">
      <w:fldChar w:fldCharType="begin"/>
    </w:r>
    <w:r w:rsidR="008B4470" w:rsidRPr="0025690E">
      <w:instrText xml:space="preserve"> PAGE  \* Arabic  \* MERGEFORMAT </w:instrText>
    </w:r>
    <w:r w:rsidR="008B4470" w:rsidRPr="0025690E">
      <w:fldChar w:fldCharType="separate"/>
    </w:r>
    <w:r w:rsidR="00B82878">
      <w:rPr>
        <w:noProof/>
      </w:rPr>
      <w:t>2</w:t>
    </w:r>
    <w:r w:rsidR="008B4470" w:rsidRPr="0025690E">
      <w:fldChar w:fldCharType="end"/>
    </w:r>
    <w:r w:rsidR="008B4470" w:rsidRPr="0025690E">
      <w:t xml:space="preserve"> of </w:t>
    </w:r>
    <w:fldSimple w:instr=" NUMPAGES  \* Arabic  \* MERGEFORMAT ">
      <w:r w:rsidR="00B8287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BE2DF" w14:textId="77777777" w:rsidR="00D23701" w:rsidRDefault="00D23701">
      <w:pPr>
        <w:spacing w:after="0" w:line="240" w:lineRule="auto"/>
      </w:pPr>
      <w:r>
        <w:separator/>
      </w:r>
    </w:p>
  </w:footnote>
  <w:footnote w:type="continuationSeparator" w:id="0">
    <w:p w14:paraId="774F8D15" w14:textId="77777777" w:rsidR="00D23701" w:rsidRDefault="00D23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6E6C75"/>
    <w:multiLevelType w:val="hybridMultilevel"/>
    <w:tmpl w:val="180A9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8032B"/>
    <w:multiLevelType w:val="hybridMultilevel"/>
    <w:tmpl w:val="5DA4F6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5C7BE3"/>
    <w:multiLevelType w:val="hybridMultilevel"/>
    <w:tmpl w:val="8EE0A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537DA"/>
    <w:multiLevelType w:val="hybridMultilevel"/>
    <w:tmpl w:val="F0268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3" w15:restartNumberingAfterBreak="0">
    <w:nsid w:val="59F96017"/>
    <w:multiLevelType w:val="hybridMultilevel"/>
    <w:tmpl w:val="19CC05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EE42118"/>
    <w:multiLevelType w:val="hybridMultilevel"/>
    <w:tmpl w:val="B450D1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79D4CE0"/>
    <w:multiLevelType w:val="hybridMultilevel"/>
    <w:tmpl w:val="CCD251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7A33E7"/>
    <w:multiLevelType w:val="hybridMultilevel"/>
    <w:tmpl w:val="E36E9B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9D3C62"/>
    <w:multiLevelType w:val="hybridMultilevel"/>
    <w:tmpl w:val="91A048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9602DA1"/>
    <w:multiLevelType w:val="hybridMultilevel"/>
    <w:tmpl w:val="7570D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491433">
    <w:abstractNumId w:val="9"/>
  </w:num>
  <w:num w:numId="2" w16cid:durableId="1563175568">
    <w:abstractNumId w:val="7"/>
  </w:num>
  <w:num w:numId="3" w16cid:durableId="1126850790">
    <w:abstractNumId w:val="26"/>
  </w:num>
  <w:num w:numId="4" w16cid:durableId="1296713360">
    <w:abstractNumId w:val="10"/>
  </w:num>
  <w:num w:numId="5" w16cid:durableId="645088285">
    <w:abstractNumId w:val="10"/>
    <w:lvlOverride w:ilvl="0">
      <w:startOverride w:val="1"/>
    </w:lvlOverride>
  </w:num>
  <w:num w:numId="6" w16cid:durableId="43605968">
    <w:abstractNumId w:val="10"/>
    <w:lvlOverride w:ilvl="0">
      <w:startOverride w:val="1"/>
    </w:lvlOverride>
  </w:num>
  <w:num w:numId="7" w16cid:durableId="1117455418">
    <w:abstractNumId w:val="10"/>
    <w:lvlOverride w:ilvl="0">
      <w:startOverride w:val="1"/>
    </w:lvlOverride>
  </w:num>
  <w:num w:numId="8" w16cid:durableId="1161041734">
    <w:abstractNumId w:val="10"/>
    <w:lvlOverride w:ilvl="0">
      <w:startOverride w:val="1"/>
    </w:lvlOverride>
  </w:num>
  <w:num w:numId="9" w16cid:durableId="374815009">
    <w:abstractNumId w:val="10"/>
    <w:lvlOverride w:ilvl="0">
      <w:startOverride w:val="1"/>
    </w:lvlOverride>
  </w:num>
  <w:num w:numId="10" w16cid:durableId="537475929">
    <w:abstractNumId w:val="20"/>
  </w:num>
  <w:num w:numId="11" w16cid:durableId="1741442372">
    <w:abstractNumId w:val="27"/>
  </w:num>
  <w:num w:numId="12" w16cid:durableId="875846625">
    <w:abstractNumId w:val="22"/>
  </w:num>
  <w:num w:numId="13" w16cid:durableId="1299653323">
    <w:abstractNumId w:val="15"/>
  </w:num>
  <w:num w:numId="14" w16cid:durableId="235558290">
    <w:abstractNumId w:val="15"/>
    <w:lvlOverride w:ilvl="0">
      <w:startOverride w:val="1"/>
    </w:lvlOverride>
  </w:num>
  <w:num w:numId="15" w16cid:durableId="882248089">
    <w:abstractNumId w:val="15"/>
    <w:lvlOverride w:ilvl="0">
      <w:startOverride w:val="1"/>
    </w:lvlOverride>
  </w:num>
  <w:num w:numId="16" w16cid:durableId="1665862129">
    <w:abstractNumId w:val="15"/>
    <w:lvlOverride w:ilvl="0">
      <w:startOverride w:val="1"/>
    </w:lvlOverride>
  </w:num>
  <w:num w:numId="17" w16cid:durableId="1507017726">
    <w:abstractNumId w:val="13"/>
  </w:num>
  <w:num w:numId="18" w16cid:durableId="953319153">
    <w:abstractNumId w:val="15"/>
    <w:lvlOverride w:ilvl="0">
      <w:startOverride w:val="1"/>
    </w:lvlOverride>
  </w:num>
  <w:num w:numId="19" w16cid:durableId="483593079">
    <w:abstractNumId w:val="15"/>
    <w:lvlOverride w:ilvl="0">
      <w:startOverride w:val="1"/>
    </w:lvlOverride>
  </w:num>
  <w:num w:numId="20" w16cid:durableId="117724711">
    <w:abstractNumId w:val="15"/>
    <w:lvlOverride w:ilvl="0">
      <w:startOverride w:val="1"/>
    </w:lvlOverride>
  </w:num>
  <w:num w:numId="21" w16cid:durableId="1726249057">
    <w:abstractNumId w:val="19"/>
  </w:num>
  <w:num w:numId="22" w16cid:durableId="1979915912">
    <w:abstractNumId w:val="15"/>
    <w:lvlOverride w:ilvl="0">
      <w:startOverride w:val="1"/>
    </w:lvlOverride>
  </w:num>
  <w:num w:numId="23" w16cid:durableId="2064672093">
    <w:abstractNumId w:val="15"/>
    <w:lvlOverride w:ilvl="0">
      <w:startOverride w:val="1"/>
    </w:lvlOverride>
  </w:num>
  <w:num w:numId="24" w16cid:durableId="1865827330">
    <w:abstractNumId w:val="32"/>
  </w:num>
  <w:num w:numId="25" w16cid:durableId="1324506031">
    <w:abstractNumId w:val="34"/>
  </w:num>
  <w:num w:numId="26" w16cid:durableId="1406342063">
    <w:abstractNumId w:val="14"/>
  </w:num>
  <w:num w:numId="27" w16cid:durableId="352803823">
    <w:abstractNumId w:val="21"/>
  </w:num>
  <w:num w:numId="28" w16cid:durableId="641079412">
    <w:abstractNumId w:val="6"/>
  </w:num>
  <w:num w:numId="29" w16cid:durableId="1127700124">
    <w:abstractNumId w:val="5"/>
  </w:num>
  <w:num w:numId="30" w16cid:durableId="1697776509">
    <w:abstractNumId w:val="4"/>
  </w:num>
  <w:num w:numId="31" w16cid:durableId="1134180309">
    <w:abstractNumId w:val="8"/>
  </w:num>
  <w:num w:numId="32" w16cid:durableId="38404204">
    <w:abstractNumId w:val="3"/>
  </w:num>
  <w:num w:numId="33" w16cid:durableId="1647053215">
    <w:abstractNumId w:val="2"/>
  </w:num>
  <w:num w:numId="34" w16cid:durableId="396589523">
    <w:abstractNumId w:val="1"/>
  </w:num>
  <w:num w:numId="35" w16cid:durableId="189152114">
    <w:abstractNumId w:val="0"/>
  </w:num>
  <w:num w:numId="36" w16cid:durableId="2087798677">
    <w:abstractNumId w:val="12"/>
  </w:num>
  <w:num w:numId="37" w16cid:durableId="654183374">
    <w:abstractNumId w:val="28"/>
  </w:num>
  <w:num w:numId="38" w16cid:durableId="405304289">
    <w:abstractNumId w:val="24"/>
  </w:num>
  <w:num w:numId="39" w16cid:durableId="280112979">
    <w:abstractNumId w:val="16"/>
  </w:num>
  <w:num w:numId="40" w16cid:durableId="1803840822">
    <w:abstractNumId w:val="31"/>
  </w:num>
  <w:num w:numId="41" w16cid:durableId="102920408">
    <w:abstractNumId w:val="23"/>
  </w:num>
  <w:num w:numId="42" w16cid:durableId="738214724">
    <w:abstractNumId w:val="17"/>
  </w:num>
  <w:num w:numId="43" w16cid:durableId="1349066700">
    <w:abstractNumId w:val="11"/>
  </w:num>
  <w:num w:numId="44" w16cid:durableId="128210203">
    <w:abstractNumId w:val="18"/>
  </w:num>
  <w:num w:numId="45" w16cid:durableId="858160125">
    <w:abstractNumId w:val="29"/>
  </w:num>
  <w:num w:numId="46" w16cid:durableId="1386949009">
    <w:abstractNumId w:val="25"/>
  </w:num>
  <w:num w:numId="47" w16cid:durableId="547717068">
    <w:abstractNumId w:val="33"/>
  </w:num>
  <w:num w:numId="48" w16cid:durableId="8127907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877"/>
    <w:rsid w:val="00157877"/>
    <w:rsid w:val="0025690E"/>
    <w:rsid w:val="00346C44"/>
    <w:rsid w:val="003C24AB"/>
    <w:rsid w:val="003E4B77"/>
    <w:rsid w:val="004D32C5"/>
    <w:rsid w:val="00521D2D"/>
    <w:rsid w:val="005F37B7"/>
    <w:rsid w:val="00676AC7"/>
    <w:rsid w:val="006867E5"/>
    <w:rsid w:val="006F04DD"/>
    <w:rsid w:val="00801B69"/>
    <w:rsid w:val="0086238C"/>
    <w:rsid w:val="008B4470"/>
    <w:rsid w:val="008E752A"/>
    <w:rsid w:val="009A2ED4"/>
    <w:rsid w:val="00A769E6"/>
    <w:rsid w:val="00AA74FA"/>
    <w:rsid w:val="00B27748"/>
    <w:rsid w:val="00B27C7C"/>
    <w:rsid w:val="00B51B02"/>
    <w:rsid w:val="00B82878"/>
    <w:rsid w:val="00C45DBF"/>
    <w:rsid w:val="00C55AE2"/>
    <w:rsid w:val="00C60ACE"/>
    <w:rsid w:val="00D23701"/>
    <w:rsid w:val="00E01AD9"/>
    <w:rsid w:val="00EA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9E7996"/>
  <w15:docId w15:val="{3365517D-D38B-4DC1-9EDD-6955FE35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hort%20essay%20outline.dotx" TargetMode="External"/></Relationship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outline.dotx</Template>
  <TotalTime>335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love singh</cp:lastModifiedBy>
  <cp:revision>5</cp:revision>
  <dcterms:created xsi:type="dcterms:W3CDTF">2022-10-04T00:09:00Z</dcterms:created>
  <dcterms:modified xsi:type="dcterms:W3CDTF">2022-10-05T06:56:00Z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